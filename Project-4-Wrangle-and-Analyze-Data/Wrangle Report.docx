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675D6" w14:textId="4FBD7F6C" w:rsidR="001C09C1" w:rsidRDefault="000B1214" w:rsidP="000B1214">
      <w:pPr>
        <w:pStyle w:val="Date"/>
      </w:pPr>
      <w:r>
        <w:t>Nishant Jha’s</w:t>
      </w:r>
    </w:p>
    <w:p w14:paraId="2A135B93" w14:textId="1C173E7F" w:rsidR="001C09C1" w:rsidRDefault="000B1214" w:rsidP="000B1214">
      <w:pPr>
        <w:pStyle w:val="Title"/>
      </w:pPr>
      <w:r>
        <w:t>wrangle report</w:t>
      </w:r>
    </w:p>
    <w:p w14:paraId="43ACDF28" w14:textId="663C43C2" w:rsidR="001C09C1" w:rsidRDefault="000B1214" w:rsidP="000B1214">
      <w:pPr>
        <w:pStyle w:val="Heading1"/>
      </w:pPr>
      <w:r>
        <w:t>gathering data</w:t>
      </w:r>
    </w:p>
    <w:p w14:paraId="6E979A24" w14:textId="30E7BB60" w:rsidR="000B1214" w:rsidRDefault="000B1214" w:rsidP="000B1214">
      <w:r w:rsidRPr="000B1214">
        <w:t xml:space="preserve">We use the following three pieces of data in a Jupyter Notebook titled </w:t>
      </w:r>
      <w:r w:rsidRPr="000B1214">
        <w:rPr>
          <w:rFonts w:ascii="Courier" w:hAnsi="Courier"/>
        </w:rPr>
        <w:t>wrangle_act.ipynb</w:t>
      </w:r>
      <w:r w:rsidRPr="000B1214">
        <w:t>:</w:t>
      </w:r>
    </w:p>
    <w:p w14:paraId="2696072F" w14:textId="7FADBADA" w:rsidR="000B1214" w:rsidRDefault="000B1214" w:rsidP="000B1214">
      <w:pPr>
        <w:pStyle w:val="ListParagraph"/>
        <w:numPr>
          <w:ilvl w:val="0"/>
          <w:numId w:val="3"/>
        </w:numPr>
      </w:pPr>
      <w:r>
        <w:t xml:space="preserve">The WeRateDogs Twitter archive file, which was manually downloaded. The file format was found to be </w:t>
      </w:r>
      <w:r w:rsidR="001C672F">
        <w:rPr>
          <w:rFonts w:ascii="Courier" w:hAnsi="Courier"/>
        </w:rPr>
        <w:t>CSV</w:t>
      </w:r>
      <w:r>
        <w:t xml:space="preserve">. The file name was found to be: </w:t>
      </w:r>
      <w:r w:rsidRPr="000B1214">
        <w:rPr>
          <w:rFonts w:ascii="Courier" w:hAnsi="Courier"/>
        </w:rPr>
        <w:t>twitter_archive_enhanced.csv</w:t>
      </w:r>
    </w:p>
    <w:p w14:paraId="48AB0126" w14:textId="62389797" w:rsidR="00EC30EE" w:rsidRPr="00EC30EE" w:rsidRDefault="000B1214" w:rsidP="00EC30E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  <w:r>
        <w:t xml:space="preserve">The tweet image predictions file, named as </w:t>
      </w:r>
      <w:r w:rsidRPr="00EC30EE">
        <w:rPr>
          <w:rFonts w:ascii="Courier" w:hAnsi="Courier"/>
        </w:rPr>
        <w:t>image_predictions.tsv</w:t>
      </w:r>
      <w:r w:rsidR="00EC30EE">
        <w:t xml:space="preserve">, which is in the format </w:t>
      </w:r>
      <w:r w:rsidR="00EC30EE" w:rsidRPr="00EC30EE">
        <w:rPr>
          <w:rFonts w:ascii="Courier" w:hAnsi="Courier"/>
        </w:rPr>
        <w:t>tsv</w:t>
      </w:r>
      <w:r w:rsidR="00EC30EE">
        <w:t>. The file was hosted Udacity’s servers and has been downloaded programmatically using the Requests library from the following URL,</w:t>
      </w:r>
      <w:r w:rsidR="00EC30EE" w:rsidRPr="00EC30E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IN" w:eastAsia="en-GB"/>
        </w:rPr>
        <w:t> </w:t>
      </w:r>
      <w:hyperlink r:id="rId7" w:history="1">
        <w:r w:rsidR="00EC30EE" w:rsidRPr="00EC30EE">
          <w:rPr>
            <w:rFonts w:eastAsia="Times New Roman" w:cs="Times New Roman"/>
            <w:color w:val="337AB7"/>
            <w:sz w:val="21"/>
            <w:szCs w:val="21"/>
            <w:u w:val="single"/>
            <w:shd w:val="clear" w:color="auto" w:fill="FFFFFF"/>
            <w:lang w:val="en-IN" w:eastAsia="en-GB"/>
          </w:rPr>
          <w:t>https://d17h27t6h515a5.cloudfront.net/topher/2017/August/599fd2ad_image-predictions/image-predictions.tsv</w:t>
        </w:r>
      </w:hyperlink>
      <w:r w:rsidR="00EC30EE">
        <w:rPr>
          <w:rFonts w:eastAsia="Times New Roman" w:cs="Times New Roman"/>
          <w:color w:val="auto"/>
          <w:sz w:val="24"/>
          <w:szCs w:val="24"/>
          <w:lang w:val="en-IN" w:eastAsia="en-GB"/>
        </w:rPr>
        <w:t>.</w:t>
      </w:r>
    </w:p>
    <w:p w14:paraId="374FB86C" w14:textId="57061C07" w:rsidR="000B1214" w:rsidRDefault="00EC30EE" w:rsidP="000B1214">
      <w:pPr>
        <w:pStyle w:val="ListParagraph"/>
        <w:numPr>
          <w:ilvl w:val="0"/>
          <w:numId w:val="3"/>
        </w:numPr>
      </w:pPr>
      <w:r>
        <w:t xml:space="preserve">Using </w:t>
      </w:r>
      <w:r w:rsidR="001C672F">
        <w:t>the IDs of the tweets</w:t>
      </w:r>
      <w:r>
        <w:t xml:space="preserve">, given in the Twitter archive, query the Twitter API for each tweet’s JSON data using Python’s Tweepy library and store each tweet’s entire set of JSON data in a file called </w:t>
      </w:r>
      <w:r w:rsidRPr="00EC30EE">
        <w:rPr>
          <w:rFonts w:ascii="Courier" w:hAnsi="Courier"/>
        </w:rPr>
        <w:t>tweet_json.txt</w:t>
      </w:r>
      <w:r>
        <w:t xml:space="preserve"> file. Then read this </w:t>
      </w:r>
      <w:r w:rsidRPr="00EC30EE">
        <w:rPr>
          <w:rFonts w:ascii="Courier" w:hAnsi="Courier"/>
        </w:rPr>
        <w:t>.txt</w:t>
      </w:r>
      <w:r>
        <w:t xml:space="preserve"> file line by line into a pandas DataFrame with tweet ID, retweet count</w:t>
      </w:r>
      <w:r w:rsidR="001C672F">
        <w:t>,</w:t>
      </w:r>
      <w:r>
        <w:t xml:space="preserve"> and favorite count.</w:t>
      </w:r>
    </w:p>
    <w:p w14:paraId="206E0E30" w14:textId="39231284" w:rsidR="001C672F" w:rsidRDefault="001C672F" w:rsidP="001C672F">
      <w:pPr>
        <w:pStyle w:val="ListParagraph"/>
      </w:pPr>
    </w:p>
    <w:p w14:paraId="118A2BF2" w14:textId="7CC49C28" w:rsidR="001C672F" w:rsidRDefault="001C672F" w:rsidP="001C672F">
      <w:pPr>
        <w:pStyle w:val="ListParagraph"/>
      </w:pPr>
    </w:p>
    <w:p w14:paraId="1DA7A20B" w14:textId="43004F0C" w:rsidR="001C672F" w:rsidRDefault="001C672F" w:rsidP="001C672F">
      <w:pPr>
        <w:pStyle w:val="ListParagraph"/>
      </w:pPr>
    </w:p>
    <w:p w14:paraId="7DE54B09" w14:textId="607C83A4" w:rsidR="001C672F" w:rsidRDefault="001C672F" w:rsidP="001C672F">
      <w:pPr>
        <w:pStyle w:val="ListParagraph"/>
      </w:pPr>
    </w:p>
    <w:p w14:paraId="23D30FA9" w14:textId="730C7B24" w:rsidR="001C672F" w:rsidRDefault="001C672F" w:rsidP="001C672F">
      <w:pPr>
        <w:pStyle w:val="ListParagraph"/>
      </w:pPr>
    </w:p>
    <w:p w14:paraId="40DD0F7C" w14:textId="7BA7E82D" w:rsidR="001C672F" w:rsidRDefault="001C672F" w:rsidP="001C672F">
      <w:pPr>
        <w:pStyle w:val="ListParagraph"/>
      </w:pPr>
    </w:p>
    <w:p w14:paraId="73830845" w14:textId="04E13E13" w:rsidR="001C672F" w:rsidRDefault="001C672F" w:rsidP="001C672F">
      <w:pPr>
        <w:pStyle w:val="ListParagraph"/>
      </w:pPr>
    </w:p>
    <w:p w14:paraId="50170DE2" w14:textId="1F7C6CAC" w:rsidR="001C672F" w:rsidRDefault="001C672F" w:rsidP="001C672F">
      <w:pPr>
        <w:pStyle w:val="ListParagraph"/>
      </w:pPr>
    </w:p>
    <w:p w14:paraId="0361C699" w14:textId="590C9354" w:rsidR="001C672F" w:rsidRDefault="001C672F" w:rsidP="001C672F">
      <w:pPr>
        <w:pStyle w:val="ListParagraph"/>
      </w:pPr>
    </w:p>
    <w:p w14:paraId="527CDCC0" w14:textId="1B2D866C" w:rsidR="001C672F" w:rsidRDefault="001C672F" w:rsidP="001C672F">
      <w:pPr>
        <w:pStyle w:val="ListParagraph"/>
      </w:pPr>
    </w:p>
    <w:p w14:paraId="3C8A9A74" w14:textId="2C5416FA" w:rsidR="001C672F" w:rsidRDefault="001C672F" w:rsidP="001C672F">
      <w:pPr>
        <w:pStyle w:val="ListParagraph"/>
      </w:pPr>
    </w:p>
    <w:p w14:paraId="31024F8F" w14:textId="40B2F984" w:rsidR="001C672F" w:rsidRDefault="001C672F" w:rsidP="001C672F">
      <w:pPr>
        <w:pStyle w:val="ListParagraph"/>
      </w:pPr>
    </w:p>
    <w:p w14:paraId="2D1B0B41" w14:textId="018B8F57" w:rsidR="001C672F" w:rsidRDefault="001C672F" w:rsidP="001C672F">
      <w:pPr>
        <w:pStyle w:val="ListParagraph"/>
      </w:pPr>
    </w:p>
    <w:p w14:paraId="62069E19" w14:textId="32EC0657" w:rsidR="001C672F" w:rsidRDefault="001C672F" w:rsidP="001C672F">
      <w:pPr>
        <w:pStyle w:val="ListParagraph"/>
      </w:pPr>
    </w:p>
    <w:p w14:paraId="23BC1412" w14:textId="015AAF90" w:rsidR="001C672F" w:rsidRDefault="001C672F" w:rsidP="001C672F">
      <w:pPr>
        <w:pStyle w:val="ListParagraph"/>
      </w:pPr>
    </w:p>
    <w:p w14:paraId="0F0DE38F" w14:textId="22DF99ED" w:rsidR="001C672F" w:rsidRDefault="001C672F" w:rsidP="001C672F">
      <w:pPr>
        <w:pStyle w:val="ListParagraph"/>
      </w:pPr>
    </w:p>
    <w:p w14:paraId="7720E82E" w14:textId="4478356B" w:rsidR="001C672F" w:rsidRDefault="001C672F" w:rsidP="001C672F">
      <w:pPr>
        <w:pStyle w:val="ListParagraph"/>
      </w:pPr>
    </w:p>
    <w:p w14:paraId="52A6201D" w14:textId="4A2AD4FF" w:rsidR="001C672F" w:rsidRDefault="001C672F" w:rsidP="001C672F">
      <w:pPr>
        <w:pStyle w:val="ListParagraph"/>
      </w:pPr>
    </w:p>
    <w:p w14:paraId="683A1A05" w14:textId="1805146D" w:rsidR="001C672F" w:rsidRDefault="001C672F" w:rsidP="001C672F">
      <w:pPr>
        <w:pStyle w:val="ListParagraph"/>
      </w:pPr>
    </w:p>
    <w:p w14:paraId="15ED4E93" w14:textId="77777777" w:rsidR="001C672F" w:rsidRDefault="001C672F" w:rsidP="001C672F">
      <w:pPr>
        <w:pStyle w:val="ListParagraph"/>
      </w:pPr>
    </w:p>
    <w:p w14:paraId="7DD43D11" w14:textId="3A9B456A" w:rsidR="00EC30EE" w:rsidRDefault="000B1214" w:rsidP="00EC30EE">
      <w:pPr>
        <w:pStyle w:val="Heading1"/>
      </w:pPr>
      <w:r>
        <w:lastRenderedPageBreak/>
        <w:t>assessing data</w:t>
      </w:r>
    </w:p>
    <w:p w14:paraId="6416937A" w14:textId="2F53E543" w:rsidR="00EC30EE" w:rsidRDefault="00EC30EE" w:rsidP="00EC30EE">
      <w:pPr>
        <w:pStyle w:val="ListParagraph"/>
        <w:numPr>
          <w:ilvl w:val="0"/>
          <w:numId w:val="4"/>
        </w:numPr>
      </w:pPr>
      <w:r>
        <w:t>For df_archive:</w:t>
      </w:r>
    </w:p>
    <w:p w14:paraId="5124A050" w14:textId="77777777" w:rsidR="00EC30EE" w:rsidRDefault="00EC30EE" w:rsidP="00EC30EE">
      <w:pPr>
        <w:pStyle w:val="ListParagraph"/>
        <w:numPr>
          <w:ilvl w:val="1"/>
          <w:numId w:val="4"/>
        </w:numPr>
      </w:pPr>
      <w:r>
        <w:t xml:space="preserve">Some of the </w:t>
      </w:r>
      <w:r w:rsidRPr="005549AC">
        <w:rPr>
          <w:rFonts w:ascii="Courier" w:hAnsi="Courier"/>
        </w:rPr>
        <w:t>expanded_urls</w:t>
      </w:r>
      <w:r>
        <w:t xml:space="preserve"> are missing &amp; somewhere double links are present.</w:t>
      </w:r>
    </w:p>
    <w:p w14:paraId="0526F39C" w14:textId="77777777" w:rsidR="00EC30EE" w:rsidRDefault="00EC30EE" w:rsidP="00EC30EE">
      <w:pPr>
        <w:pStyle w:val="ListParagraph"/>
        <w:numPr>
          <w:ilvl w:val="1"/>
          <w:numId w:val="4"/>
        </w:numPr>
      </w:pPr>
      <w:r>
        <w:t>Keep original ratings (no retweets) that have images.</w:t>
      </w:r>
    </w:p>
    <w:p w14:paraId="425C5348" w14:textId="77777777" w:rsidR="00EC30EE" w:rsidRDefault="00EC30EE" w:rsidP="00EC30EE">
      <w:pPr>
        <w:pStyle w:val="ListParagraph"/>
        <w:numPr>
          <w:ilvl w:val="1"/>
          <w:numId w:val="4"/>
        </w:numPr>
      </w:pPr>
      <w:r>
        <w:t>Delete columns that won't be used for analysis.</w:t>
      </w:r>
    </w:p>
    <w:p w14:paraId="6AF3C00E" w14:textId="7464B87A" w:rsidR="00EC30EE" w:rsidRDefault="00EC30EE" w:rsidP="00EC30EE">
      <w:pPr>
        <w:pStyle w:val="ListParagraph"/>
        <w:numPr>
          <w:ilvl w:val="1"/>
          <w:numId w:val="4"/>
        </w:numPr>
      </w:pPr>
      <w:r>
        <w:t>Erroneous datatypes (</w:t>
      </w:r>
      <w:r w:rsidRPr="005549AC">
        <w:rPr>
          <w:rFonts w:ascii="Courier" w:hAnsi="Courier"/>
        </w:rPr>
        <w:t>doggo</w:t>
      </w:r>
      <w:r>
        <w:t xml:space="preserve">, </w:t>
      </w:r>
      <w:r w:rsidR="001C672F">
        <w:t xml:space="preserve"> </w:t>
      </w:r>
      <w:r w:rsidRPr="005549AC">
        <w:rPr>
          <w:rFonts w:ascii="Courier" w:hAnsi="Courier"/>
        </w:rPr>
        <w:t>floofer</w:t>
      </w:r>
      <w:r>
        <w:t xml:space="preserve">, </w:t>
      </w:r>
      <w:r w:rsidR="001C672F">
        <w:t xml:space="preserve"> </w:t>
      </w:r>
      <w:r w:rsidRPr="005549AC">
        <w:rPr>
          <w:rFonts w:ascii="Courier" w:hAnsi="Courier"/>
        </w:rPr>
        <w:t>pupper</w:t>
      </w:r>
      <w:r w:rsidR="001C672F" w:rsidRPr="001C672F">
        <w:t>,</w:t>
      </w:r>
      <w:r>
        <w:t xml:space="preserve"> and </w:t>
      </w:r>
      <w:r w:rsidRPr="005549AC">
        <w:rPr>
          <w:rFonts w:ascii="Courier" w:hAnsi="Courier"/>
        </w:rPr>
        <w:t>puppo</w:t>
      </w:r>
      <w:r>
        <w:t xml:space="preserve"> columns).</w:t>
      </w:r>
    </w:p>
    <w:p w14:paraId="241BBD31" w14:textId="2C72B29F" w:rsidR="00EC30EE" w:rsidRDefault="001C672F" w:rsidP="00EC30EE">
      <w:pPr>
        <w:pStyle w:val="ListParagraph"/>
        <w:numPr>
          <w:ilvl w:val="1"/>
          <w:numId w:val="4"/>
        </w:numPr>
      </w:pPr>
      <w:r w:rsidRPr="001C672F">
        <w:t>The</w:t>
      </w:r>
      <w:r>
        <w:rPr>
          <w:rFonts w:ascii="Courier" w:hAnsi="Courier"/>
        </w:rPr>
        <w:t xml:space="preserve"> </w:t>
      </w:r>
      <w:r w:rsidR="00EC30EE" w:rsidRPr="005549AC">
        <w:rPr>
          <w:rFonts w:ascii="Courier" w:hAnsi="Courier"/>
        </w:rPr>
        <w:t>timestamp</w:t>
      </w:r>
      <w:r w:rsidR="00EC30EE">
        <w:t xml:space="preserve"> </w:t>
      </w:r>
      <w:r>
        <w:t>has</w:t>
      </w:r>
      <w:r w:rsidR="00EC30EE">
        <w:t xml:space="preserve"> to be converted into </w:t>
      </w:r>
      <w:r>
        <w:t>DateTime</w:t>
      </w:r>
      <w:r w:rsidR="00EC30EE">
        <w:t xml:space="preserve"> format.</w:t>
      </w:r>
    </w:p>
    <w:p w14:paraId="5735CE0D" w14:textId="5206FF23" w:rsidR="00EC30EE" w:rsidRDefault="001C672F" w:rsidP="00EC30EE">
      <w:pPr>
        <w:pStyle w:val="ListParagraph"/>
        <w:numPr>
          <w:ilvl w:val="1"/>
          <w:numId w:val="4"/>
        </w:numPr>
      </w:pPr>
      <w:r w:rsidRPr="001C672F">
        <w:t>The</w:t>
      </w:r>
      <w:r>
        <w:rPr>
          <w:rFonts w:ascii="Courier" w:hAnsi="Courier"/>
        </w:rPr>
        <w:t xml:space="preserve"> </w:t>
      </w:r>
      <w:r w:rsidR="00EC30EE" w:rsidRPr="005549AC">
        <w:rPr>
          <w:rFonts w:ascii="Courier" w:hAnsi="Courier"/>
        </w:rPr>
        <w:t>name</w:t>
      </w:r>
      <w:r w:rsidR="00EC30EE">
        <w:t xml:space="preserve"> column is inconsistent (lower case and upper case).</w:t>
      </w:r>
    </w:p>
    <w:p w14:paraId="462EACFA" w14:textId="59431725" w:rsidR="00EC30EE" w:rsidRDefault="00EC30EE" w:rsidP="00EC30EE">
      <w:pPr>
        <w:pStyle w:val="ListParagraph"/>
        <w:numPr>
          <w:ilvl w:val="1"/>
          <w:numId w:val="4"/>
        </w:numPr>
      </w:pPr>
      <w:r>
        <w:t xml:space="preserve">The numerators that are with </w:t>
      </w:r>
      <w:r w:rsidR="001C672F">
        <w:t xml:space="preserve">the </w:t>
      </w:r>
      <w:r>
        <w:t xml:space="preserve">decimal in </w:t>
      </w:r>
      <w:r w:rsidR="001C672F">
        <w:t xml:space="preserve">the </w:t>
      </w:r>
      <w:r w:rsidRPr="005549AC">
        <w:rPr>
          <w:rFonts w:ascii="Courier" w:hAnsi="Courier"/>
        </w:rPr>
        <w:t>text</w:t>
      </w:r>
      <w:r>
        <w:t xml:space="preserve"> </w:t>
      </w:r>
      <w:r w:rsidR="001C672F">
        <w:t>don't</w:t>
      </w:r>
      <w:r>
        <w:t xml:space="preserve"> match with </w:t>
      </w:r>
      <w:r w:rsidRPr="005549AC">
        <w:rPr>
          <w:rFonts w:ascii="Courier" w:hAnsi="Courier"/>
        </w:rPr>
        <w:t>rating_numerator</w:t>
      </w:r>
      <w:r>
        <w:t xml:space="preserve"> column.</w:t>
      </w:r>
    </w:p>
    <w:p w14:paraId="07AECE03" w14:textId="7DDBBD34" w:rsidR="00EC30EE" w:rsidRDefault="00EC30EE" w:rsidP="00EC30EE">
      <w:pPr>
        <w:pStyle w:val="ListParagraph"/>
        <w:numPr>
          <w:ilvl w:val="1"/>
          <w:numId w:val="4"/>
        </w:numPr>
      </w:pPr>
      <w:r>
        <w:t xml:space="preserve">Drop rows where the </w:t>
      </w:r>
      <w:r w:rsidRPr="005549AC">
        <w:rPr>
          <w:rFonts w:ascii="Courier" w:hAnsi="Courier"/>
        </w:rPr>
        <w:t>rating_denominator</w:t>
      </w:r>
      <w:r>
        <w:t xml:space="preserve"> is greater than </w:t>
      </w:r>
      <w:r w:rsidR="001C672F">
        <w:t xml:space="preserve">the </w:t>
      </w:r>
      <w:r>
        <w:t>rating_numerator.</w:t>
      </w:r>
    </w:p>
    <w:p w14:paraId="5821FEBD" w14:textId="0F54922E" w:rsidR="00EC30EE" w:rsidRDefault="00EC30EE" w:rsidP="00EC30EE">
      <w:pPr>
        <w:pStyle w:val="ListParagraph"/>
        <w:numPr>
          <w:ilvl w:val="1"/>
          <w:numId w:val="4"/>
        </w:numPr>
      </w:pPr>
      <w:r>
        <w:t xml:space="preserve">Drop rows with 'none' &amp; 'a' present in </w:t>
      </w:r>
      <w:r w:rsidRPr="005549AC">
        <w:rPr>
          <w:rFonts w:ascii="Courier" w:hAnsi="Courier"/>
        </w:rPr>
        <w:t>name</w:t>
      </w:r>
      <w:r>
        <w:t xml:space="preserve"> column.</w:t>
      </w:r>
    </w:p>
    <w:p w14:paraId="3A78AA34" w14:textId="77777777" w:rsidR="00EC30EE" w:rsidRDefault="00EC30EE" w:rsidP="00EC30EE">
      <w:pPr>
        <w:pStyle w:val="ListParagraph"/>
        <w:ind w:left="1440"/>
      </w:pPr>
    </w:p>
    <w:p w14:paraId="2B367499" w14:textId="77777777" w:rsidR="00EC30EE" w:rsidRDefault="00EC30EE" w:rsidP="00EC30EE">
      <w:pPr>
        <w:pStyle w:val="ListParagraph"/>
        <w:numPr>
          <w:ilvl w:val="0"/>
          <w:numId w:val="4"/>
        </w:numPr>
      </w:pPr>
      <w:r>
        <w:t>For df_prediction:</w:t>
      </w:r>
    </w:p>
    <w:p w14:paraId="6323E68D" w14:textId="77777777" w:rsidR="00EC30EE" w:rsidRDefault="00EC30EE" w:rsidP="00EC30EE">
      <w:pPr>
        <w:pStyle w:val="ListParagraph"/>
        <w:numPr>
          <w:ilvl w:val="1"/>
          <w:numId w:val="4"/>
        </w:numPr>
      </w:pPr>
      <w:r>
        <w:t xml:space="preserve">Drop 66 </w:t>
      </w:r>
      <w:r w:rsidRPr="005549AC">
        <w:rPr>
          <w:rFonts w:ascii="Courier" w:hAnsi="Courier"/>
        </w:rPr>
        <w:t>jpg_url</w:t>
      </w:r>
      <w:r>
        <w:t xml:space="preserve"> that are duplicates.</w:t>
      </w:r>
    </w:p>
    <w:p w14:paraId="7350884F" w14:textId="77777777" w:rsidR="00EC30EE" w:rsidRDefault="00EC30EE" w:rsidP="00EC30EE">
      <w:pPr>
        <w:pStyle w:val="ListParagraph"/>
        <w:numPr>
          <w:ilvl w:val="1"/>
          <w:numId w:val="4"/>
        </w:numPr>
      </w:pPr>
      <w:r>
        <w:t xml:space="preserve">Inconsistent writing for </w:t>
      </w:r>
      <w:r w:rsidRPr="005549AC">
        <w:rPr>
          <w:rFonts w:ascii="Courier" w:hAnsi="Courier"/>
        </w:rPr>
        <w:t>p1</w:t>
      </w:r>
      <w:r>
        <w:t xml:space="preserve">, </w:t>
      </w:r>
      <w:r w:rsidRPr="005549AC">
        <w:rPr>
          <w:rFonts w:ascii="Courier" w:hAnsi="Courier"/>
        </w:rPr>
        <w:t>p2</w:t>
      </w:r>
      <w:r>
        <w:t xml:space="preserve"> &amp; </w:t>
      </w:r>
      <w:r w:rsidRPr="005549AC">
        <w:rPr>
          <w:rFonts w:ascii="Courier" w:hAnsi="Courier"/>
        </w:rPr>
        <w:t>p3</w:t>
      </w:r>
      <w:r>
        <w:t>.</w:t>
      </w:r>
    </w:p>
    <w:p w14:paraId="578796DC" w14:textId="678BCFA9" w:rsidR="00EC30EE" w:rsidRDefault="00EC30EE" w:rsidP="005549AC">
      <w:pPr>
        <w:pStyle w:val="ListParagraph"/>
        <w:numPr>
          <w:ilvl w:val="1"/>
          <w:numId w:val="4"/>
        </w:numPr>
      </w:pPr>
      <w:r>
        <w:t>In 324 rows, no dogs are recognized.</w:t>
      </w:r>
    </w:p>
    <w:p w14:paraId="1970D788" w14:textId="77777777" w:rsidR="00EC30EE" w:rsidRDefault="00EC30EE" w:rsidP="00EC30EE">
      <w:pPr>
        <w:pStyle w:val="ListParagraph"/>
        <w:numPr>
          <w:ilvl w:val="0"/>
          <w:numId w:val="4"/>
        </w:numPr>
      </w:pPr>
      <w:r>
        <w:t>For df_json:</w:t>
      </w:r>
    </w:p>
    <w:p w14:paraId="190946F6" w14:textId="71A010EB" w:rsidR="00EC30EE" w:rsidRDefault="00EC30EE" w:rsidP="00EC30EE">
      <w:pPr>
        <w:pStyle w:val="ListParagraph"/>
        <w:numPr>
          <w:ilvl w:val="1"/>
          <w:numId w:val="4"/>
        </w:numPr>
      </w:pPr>
      <w:r>
        <w:t xml:space="preserve">Change </w:t>
      </w:r>
      <w:r w:rsidRPr="005549AC">
        <w:rPr>
          <w:rFonts w:ascii="Courier" w:hAnsi="Courier"/>
        </w:rPr>
        <w:t>id</w:t>
      </w:r>
      <w:r>
        <w:t xml:space="preserve"> to </w:t>
      </w:r>
      <w:r w:rsidRPr="005549AC">
        <w:rPr>
          <w:rFonts w:ascii="Courier" w:hAnsi="Courier"/>
        </w:rPr>
        <w:t>tweet_id</w:t>
      </w:r>
      <w:r>
        <w:t xml:space="preserve"> for continuity of ID column among all three DataFrames.</w:t>
      </w:r>
    </w:p>
    <w:p w14:paraId="094C0C5F" w14:textId="77777777" w:rsidR="00EC30EE" w:rsidRDefault="00EC30EE" w:rsidP="00EC30EE">
      <w:pPr>
        <w:pStyle w:val="ListParagraph"/>
        <w:ind w:left="1440"/>
      </w:pPr>
    </w:p>
    <w:p w14:paraId="13F41AF2" w14:textId="77777777" w:rsidR="00EC30EE" w:rsidRDefault="00EC30EE" w:rsidP="00EC30EE">
      <w:pPr>
        <w:pStyle w:val="ListParagraph"/>
        <w:numPr>
          <w:ilvl w:val="0"/>
          <w:numId w:val="4"/>
        </w:numPr>
      </w:pPr>
      <w:r>
        <w:t>Globally:</w:t>
      </w:r>
    </w:p>
    <w:p w14:paraId="16BA65A5" w14:textId="77777777" w:rsidR="00EC30EE" w:rsidRDefault="00EC30EE" w:rsidP="00EC30EE">
      <w:pPr>
        <w:pStyle w:val="ListParagraph"/>
        <w:numPr>
          <w:ilvl w:val="1"/>
          <w:numId w:val="4"/>
        </w:numPr>
      </w:pPr>
      <w:r>
        <w:t xml:space="preserve">Change </w:t>
      </w:r>
      <w:r w:rsidRPr="005549AC">
        <w:rPr>
          <w:rFonts w:ascii="Courier" w:hAnsi="Courier"/>
        </w:rPr>
        <w:t>tweet_id</w:t>
      </w:r>
      <w:r>
        <w:t xml:space="preserve"> to string for all DataFrames.</w:t>
      </w:r>
    </w:p>
    <w:p w14:paraId="784D0205" w14:textId="4BEC20FD" w:rsidR="001C09C1" w:rsidRDefault="00EC30EE" w:rsidP="00EC30EE">
      <w:pPr>
        <w:pStyle w:val="ListParagraph"/>
        <w:numPr>
          <w:ilvl w:val="1"/>
          <w:numId w:val="4"/>
        </w:numPr>
      </w:pPr>
      <w:r>
        <w:t>All DataFrames should be part of one DataFrame &amp; in-turn one Dataset.</w:t>
      </w:r>
    </w:p>
    <w:p w14:paraId="3CBA5D9B" w14:textId="54A5D907" w:rsidR="001C672F" w:rsidRDefault="001C672F" w:rsidP="001C672F">
      <w:pPr>
        <w:pStyle w:val="ListParagraph"/>
        <w:ind w:left="1440"/>
      </w:pPr>
    </w:p>
    <w:p w14:paraId="7983B396" w14:textId="4C8D7DB9" w:rsidR="001C672F" w:rsidRDefault="001C672F" w:rsidP="001C672F">
      <w:pPr>
        <w:pStyle w:val="ListParagraph"/>
        <w:ind w:left="1440"/>
      </w:pPr>
    </w:p>
    <w:p w14:paraId="6B1D0256" w14:textId="52EF9F2B" w:rsidR="001C672F" w:rsidRDefault="001C672F" w:rsidP="001C672F">
      <w:pPr>
        <w:pStyle w:val="ListParagraph"/>
        <w:ind w:left="1440"/>
      </w:pPr>
    </w:p>
    <w:p w14:paraId="4DBA0D43" w14:textId="759B989B" w:rsidR="001C672F" w:rsidRDefault="001C672F" w:rsidP="001C672F">
      <w:pPr>
        <w:pStyle w:val="ListParagraph"/>
        <w:ind w:left="1440"/>
      </w:pPr>
    </w:p>
    <w:p w14:paraId="6D3A6745" w14:textId="7498B0BC" w:rsidR="001C672F" w:rsidRDefault="001C672F" w:rsidP="001C672F">
      <w:pPr>
        <w:pStyle w:val="ListParagraph"/>
        <w:ind w:left="1440"/>
      </w:pPr>
    </w:p>
    <w:p w14:paraId="20C10114" w14:textId="27531B95" w:rsidR="001C672F" w:rsidRDefault="001C672F" w:rsidP="001C672F">
      <w:pPr>
        <w:pStyle w:val="ListParagraph"/>
        <w:ind w:left="1440"/>
      </w:pPr>
    </w:p>
    <w:p w14:paraId="3A55E943" w14:textId="0CE289C8" w:rsidR="001C672F" w:rsidRDefault="001C672F" w:rsidP="001C672F">
      <w:pPr>
        <w:pStyle w:val="ListParagraph"/>
        <w:ind w:left="1440"/>
      </w:pPr>
    </w:p>
    <w:p w14:paraId="69CC7A59" w14:textId="647E871D" w:rsidR="001C672F" w:rsidRDefault="001C672F" w:rsidP="001C672F">
      <w:pPr>
        <w:pStyle w:val="ListParagraph"/>
        <w:ind w:left="1440"/>
      </w:pPr>
    </w:p>
    <w:p w14:paraId="65125B1E" w14:textId="0C3E8A35" w:rsidR="001C672F" w:rsidRDefault="001C672F" w:rsidP="001C672F">
      <w:pPr>
        <w:pStyle w:val="ListParagraph"/>
        <w:ind w:left="1440"/>
      </w:pPr>
    </w:p>
    <w:p w14:paraId="5648D3D7" w14:textId="42F3CEF9" w:rsidR="001C672F" w:rsidRDefault="001C672F" w:rsidP="001C672F">
      <w:pPr>
        <w:pStyle w:val="ListParagraph"/>
        <w:ind w:left="1440"/>
      </w:pPr>
    </w:p>
    <w:p w14:paraId="1E580791" w14:textId="322708BD" w:rsidR="001C672F" w:rsidRDefault="001C672F" w:rsidP="001C672F">
      <w:pPr>
        <w:pStyle w:val="ListParagraph"/>
        <w:ind w:left="1440"/>
      </w:pPr>
    </w:p>
    <w:p w14:paraId="1E8703F1" w14:textId="3CAF00C1" w:rsidR="001C672F" w:rsidRDefault="001C672F" w:rsidP="001C672F">
      <w:pPr>
        <w:pStyle w:val="ListParagraph"/>
        <w:ind w:left="1440"/>
      </w:pPr>
    </w:p>
    <w:p w14:paraId="20BCBB8A" w14:textId="0373654B" w:rsidR="001C672F" w:rsidRDefault="001C672F" w:rsidP="001C672F">
      <w:pPr>
        <w:pStyle w:val="ListParagraph"/>
        <w:ind w:left="1440"/>
      </w:pPr>
    </w:p>
    <w:p w14:paraId="7D019EA5" w14:textId="42302D2E" w:rsidR="001C672F" w:rsidRDefault="001C672F" w:rsidP="001C672F">
      <w:pPr>
        <w:pStyle w:val="ListParagraph"/>
        <w:ind w:left="1440"/>
      </w:pPr>
    </w:p>
    <w:p w14:paraId="4D4226AF" w14:textId="7DD2F3C4" w:rsidR="001C672F" w:rsidRDefault="001C672F" w:rsidP="001C672F">
      <w:pPr>
        <w:pStyle w:val="ListParagraph"/>
        <w:ind w:left="1440"/>
      </w:pPr>
    </w:p>
    <w:p w14:paraId="20DEB17F" w14:textId="77777777" w:rsidR="001C672F" w:rsidRDefault="001C672F" w:rsidP="001C672F">
      <w:pPr>
        <w:pStyle w:val="ListParagraph"/>
        <w:ind w:left="1440"/>
      </w:pPr>
    </w:p>
    <w:p w14:paraId="295E27A2" w14:textId="5EEA63E7" w:rsidR="006D0913" w:rsidRDefault="006D0913" w:rsidP="006D0913">
      <w:pPr>
        <w:pStyle w:val="Heading1"/>
      </w:pPr>
      <w:r>
        <w:lastRenderedPageBreak/>
        <w:t>cleaning</w:t>
      </w:r>
      <w:r w:rsidR="000B1214">
        <w:t xml:space="preserve"> data</w:t>
      </w:r>
    </w:p>
    <w:p w14:paraId="61076F0E" w14:textId="71F68121" w:rsidR="006D0913" w:rsidRPr="001C672F" w:rsidRDefault="006D0913" w:rsidP="006D0913">
      <w:r w:rsidRPr="001C672F">
        <w:t>Making copies of all DataFrames is the first step.</w:t>
      </w:r>
    </w:p>
    <w:p w14:paraId="6521A50A" w14:textId="77777777" w:rsidR="006D0913" w:rsidRPr="001C672F" w:rsidRDefault="006D0913" w:rsidP="006D0913">
      <w:pPr>
        <w:pStyle w:val="ListParagraph"/>
        <w:numPr>
          <w:ilvl w:val="0"/>
          <w:numId w:val="4"/>
        </w:numPr>
      </w:pPr>
      <w:r w:rsidRPr="001C672F">
        <w:t>For df_archive:</w:t>
      </w:r>
    </w:p>
    <w:p w14:paraId="56C558B5" w14:textId="4DD244A3" w:rsidR="006D0913" w:rsidRPr="001C672F" w:rsidRDefault="006D0913" w:rsidP="006D0913">
      <w:pPr>
        <w:pStyle w:val="ListParagraph"/>
        <w:numPr>
          <w:ilvl w:val="1"/>
          <w:numId w:val="4"/>
        </w:numPr>
      </w:pPr>
      <w:r w:rsidRPr="001C672F">
        <w:t xml:space="preserve">Suppress double links and create a </w:t>
      </w:r>
      <w:r w:rsidR="001C672F" w:rsidRPr="001C672F">
        <w:t>URL</w:t>
      </w:r>
      <w:r w:rsidRPr="001C672F">
        <w:t xml:space="preserve"> when missing.</w:t>
      </w:r>
    </w:p>
    <w:p w14:paraId="6BE8FD0E" w14:textId="0580A4A2" w:rsidR="006D0913" w:rsidRPr="001C672F" w:rsidRDefault="006D0913" w:rsidP="006D0913">
      <w:pPr>
        <w:pStyle w:val="ListParagraph"/>
        <w:numPr>
          <w:ilvl w:val="1"/>
          <w:numId w:val="4"/>
        </w:numPr>
      </w:pPr>
      <w:r w:rsidRPr="001C672F">
        <w:t>retweets by filtering the NaN of retweeted_status_user_id.</w:t>
      </w:r>
    </w:p>
    <w:p w14:paraId="6440F21A" w14:textId="0276AF3B" w:rsidR="006D0913" w:rsidRPr="001C672F" w:rsidRDefault="006D0913" w:rsidP="006D0913">
      <w:pPr>
        <w:pStyle w:val="ListParagraph"/>
        <w:numPr>
          <w:ilvl w:val="1"/>
          <w:numId w:val="4"/>
        </w:numPr>
      </w:pPr>
      <w:r w:rsidRPr="001C672F">
        <w:t>Delete columns that are not needed.</w:t>
      </w:r>
    </w:p>
    <w:p w14:paraId="2A94BE91" w14:textId="16A00D1D" w:rsidR="006D0913" w:rsidRPr="001C672F" w:rsidRDefault="006D0913" w:rsidP="006D0913">
      <w:pPr>
        <w:pStyle w:val="ListParagraph"/>
        <w:numPr>
          <w:ilvl w:val="1"/>
          <w:numId w:val="4"/>
        </w:numPr>
      </w:pPr>
      <w:r w:rsidRPr="001C672F">
        <w:t>Melt the doggo, floofer, pupper</w:t>
      </w:r>
      <w:r w:rsidR="001C672F" w:rsidRPr="001C672F">
        <w:t>,</w:t>
      </w:r>
      <w:r w:rsidRPr="001C672F">
        <w:t xml:space="preserve"> and puppo columns to dogs and dogs_stage column.</w:t>
      </w:r>
    </w:p>
    <w:p w14:paraId="275F8277" w14:textId="1B85B085" w:rsidR="006D0913" w:rsidRPr="001C672F" w:rsidRDefault="006D0913" w:rsidP="006D0913">
      <w:pPr>
        <w:pStyle w:val="ListParagraph"/>
        <w:numPr>
          <w:ilvl w:val="1"/>
          <w:numId w:val="4"/>
        </w:numPr>
      </w:pPr>
      <w:r w:rsidRPr="001C672F">
        <w:t xml:space="preserve">Convert timestamp to </w:t>
      </w:r>
      <w:r w:rsidR="001C672F" w:rsidRPr="001C672F">
        <w:t>DateTime</w:t>
      </w:r>
      <w:r w:rsidRPr="001C672F">
        <w:t xml:space="preserve"> dtype.</w:t>
      </w:r>
    </w:p>
    <w:p w14:paraId="161CD524" w14:textId="4D097D2B" w:rsidR="006D0913" w:rsidRPr="001C672F" w:rsidRDefault="006D0913" w:rsidP="006D0913">
      <w:pPr>
        <w:pStyle w:val="ListParagraph"/>
        <w:numPr>
          <w:ilvl w:val="1"/>
          <w:numId w:val="4"/>
        </w:numPr>
      </w:pPr>
      <w:r w:rsidRPr="001C672F">
        <w:t>Change all names to lower case.</w:t>
      </w:r>
    </w:p>
    <w:p w14:paraId="6B298B9C" w14:textId="3721645F" w:rsidR="006D0913" w:rsidRPr="001C672F" w:rsidRDefault="006D0913" w:rsidP="006D0913">
      <w:pPr>
        <w:pStyle w:val="ListParagraph"/>
        <w:numPr>
          <w:ilvl w:val="1"/>
          <w:numId w:val="4"/>
        </w:numPr>
      </w:pPr>
      <w:r w:rsidRPr="001C672F">
        <w:t>Replace numerators manually where the numerator is in decimals.</w:t>
      </w:r>
    </w:p>
    <w:p w14:paraId="40D5AAE3" w14:textId="6D1DA70E" w:rsidR="006D0913" w:rsidRPr="001C672F" w:rsidRDefault="006D0913" w:rsidP="006D0913">
      <w:pPr>
        <w:pStyle w:val="ListParagraph"/>
        <w:numPr>
          <w:ilvl w:val="1"/>
          <w:numId w:val="4"/>
        </w:numPr>
      </w:pPr>
      <w:r w:rsidRPr="001C672F">
        <w:t xml:space="preserve">Select the rows only where </w:t>
      </w:r>
      <w:r w:rsidR="001C672F" w:rsidRPr="001C672F">
        <w:t xml:space="preserve">the </w:t>
      </w:r>
      <w:r w:rsidRPr="001C672F">
        <w:t xml:space="preserve">numerator is greater than or equal to </w:t>
      </w:r>
      <w:r w:rsidR="001C672F" w:rsidRPr="001C672F">
        <w:t xml:space="preserve">the </w:t>
      </w:r>
      <w:r w:rsidRPr="001C672F">
        <w:t>denominator.</w:t>
      </w:r>
    </w:p>
    <w:p w14:paraId="47D7EC1C" w14:textId="7FD74681" w:rsidR="006D0913" w:rsidRPr="001C672F" w:rsidRDefault="006D0913" w:rsidP="006D0913">
      <w:pPr>
        <w:pStyle w:val="ListParagraph"/>
        <w:numPr>
          <w:ilvl w:val="1"/>
          <w:numId w:val="4"/>
        </w:numPr>
      </w:pPr>
      <w:r w:rsidRPr="001C672F">
        <w:t>Select the rows only where name is</w:t>
      </w:r>
      <w:r w:rsidR="001C672F" w:rsidRPr="001C672F">
        <w:t>n’t</w:t>
      </w:r>
      <w:r w:rsidRPr="001C672F">
        <w:t xml:space="preserve"> 'none' or 'a'.</w:t>
      </w:r>
    </w:p>
    <w:p w14:paraId="10C173AB" w14:textId="77777777" w:rsidR="001C672F" w:rsidRPr="001C672F" w:rsidRDefault="001C672F" w:rsidP="001C672F">
      <w:pPr>
        <w:pStyle w:val="ListParagraph"/>
        <w:ind w:left="1440"/>
      </w:pPr>
    </w:p>
    <w:p w14:paraId="4189D772" w14:textId="2D6CC531" w:rsidR="006D0913" w:rsidRPr="001C672F" w:rsidRDefault="006D0913" w:rsidP="006D0913">
      <w:pPr>
        <w:pStyle w:val="ListParagraph"/>
        <w:numPr>
          <w:ilvl w:val="0"/>
          <w:numId w:val="4"/>
        </w:numPr>
      </w:pPr>
      <w:r w:rsidRPr="001C672F">
        <w:t>For df_prediction:</w:t>
      </w:r>
    </w:p>
    <w:p w14:paraId="601B121E" w14:textId="283D8F81" w:rsidR="006D0913" w:rsidRPr="001C672F" w:rsidRDefault="001C672F" w:rsidP="006D0913">
      <w:pPr>
        <w:pStyle w:val="ListParagraph"/>
        <w:numPr>
          <w:ilvl w:val="1"/>
          <w:numId w:val="4"/>
        </w:numPr>
      </w:pPr>
      <w:r w:rsidRPr="001C672F">
        <w:t>Drop rows with duplicated jpg_url.</w:t>
      </w:r>
    </w:p>
    <w:p w14:paraId="099303B6" w14:textId="57703936" w:rsidR="006D0913" w:rsidRPr="001C672F" w:rsidRDefault="001C672F" w:rsidP="006D0913">
      <w:pPr>
        <w:pStyle w:val="ListParagraph"/>
        <w:numPr>
          <w:ilvl w:val="1"/>
          <w:numId w:val="4"/>
        </w:numPr>
      </w:pPr>
      <w:r w:rsidRPr="001C672F">
        <w:t>Converting p1, p2 &amp; p3 to lower case.</w:t>
      </w:r>
    </w:p>
    <w:p w14:paraId="6802056D" w14:textId="00B8AEEA" w:rsidR="006D0913" w:rsidRPr="001C672F" w:rsidRDefault="001C672F" w:rsidP="006D0913">
      <w:pPr>
        <w:pStyle w:val="ListParagraph"/>
        <w:numPr>
          <w:ilvl w:val="1"/>
          <w:numId w:val="4"/>
        </w:numPr>
      </w:pPr>
      <w:r w:rsidRPr="001C672F">
        <w:t>Create a new column with bool value for the dog (True) or not a dog (False).</w:t>
      </w:r>
    </w:p>
    <w:p w14:paraId="1D2CF534" w14:textId="77777777" w:rsidR="001C672F" w:rsidRPr="001C672F" w:rsidRDefault="001C672F" w:rsidP="001C672F">
      <w:pPr>
        <w:pStyle w:val="ListParagraph"/>
        <w:ind w:left="1440"/>
      </w:pPr>
    </w:p>
    <w:p w14:paraId="30971C29" w14:textId="77777777" w:rsidR="006D0913" w:rsidRPr="001C672F" w:rsidRDefault="006D0913" w:rsidP="006D0913">
      <w:pPr>
        <w:pStyle w:val="ListParagraph"/>
        <w:numPr>
          <w:ilvl w:val="0"/>
          <w:numId w:val="4"/>
        </w:numPr>
      </w:pPr>
      <w:r w:rsidRPr="001C672F">
        <w:t>For df_json:</w:t>
      </w:r>
    </w:p>
    <w:p w14:paraId="30202A83" w14:textId="776C1301" w:rsidR="006D0913" w:rsidRPr="001C672F" w:rsidRDefault="001C672F" w:rsidP="006D0913">
      <w:pPr>
        <w:pStyle w:val="ListParagraph"/>
        <w:numPr>
          <w:ilvl w:val="1"/>
          <w:numId w:val="4"/>
        </w:numPr>
      </w:pPr>
      <w:r w:rsidRPr="001C672F">
        <w:t>Using the 'rename' function to rename the column.</w:t>
      </w:r>
    </w:p>
    <w:p w14:paraId="5D0BA05B" w14:textId="77777777" w:rsidR="006D0913" w:rsidRPr="001C672F" w:rsidRDefault="006D0913" w:rsidP="006D0913">
      <w:pPr>
        <w:pStyle w:val="ListParagraph"/>
        <w:ind w:left="1440"/>
      </w:pPr>
    </w:p>
    <w:p w14:paraId="0C1E95BA" w14:textId="77777777" w:rsidR="001C672F" w:rsidRPr="001C672F" w:rsidRDefault="006D0913" w:rsidP="001C672F">
      <w:pPr>
        <w:pStyle w:val="ListParagraph"/>
        <w:numPr>
          <w:ilvl w:val="0"/>
          <w:numId w:val="4"/>
        </w:numPr>
      </w:pPr>
      <w:r w:rsidRPr="001C672F">
        <w:t>Globally:</w:t>
      </w:r>
    </w:p>
    <w:p w14:paraId="674000A9" w14:textId="481AF7C9" w:rsidR="006D0913" w:rsidRPr="001C672F" w:rsidRDefault="001C672F" w:rsidP="001C672F">
      <w:pPr>
        <w:pStyle w:val="ListParagraph"/>
        <w:numPr>
          <w:ilvl w:val="1"/>
          <w:numId w:val="4"/>
        </w:numPr>
      </w:pPr>
      <w:r w:rsidRPr="001C672F">
        <w:t>Using astype function to convert tweet_id into a string.</w:t>
      </w:r>
    </w:p>
    <w:p w14:paraId="75D01437" w14:textId="61F7958E" w:rsidR="001C672F" w:rsidRDefault="001C672F" w:rsidP="001C672F">
      <w:pPr>
        <w:pStyle w:val="ListParagraph"/>
        <w:numPr>
          <w:ilvl w:val="1"/>
          <w:numId w:val="4"/>
        </w:numPr>
      </w:pPr>
      <w:r w:rsidRPr="001C672F">
        <w:t>Merge df_archive &amp; df_json by tweet_id with df_prediction.</w:t>
      </w:r>
    </w:p>
    <w:p w14:paraId="72315C92" w14:textId="6AB95422" w:rsidR="001C672F" w:rsidRDefault="001C672F" w:rsidP="001C672F">
      <w:pPr>
        <w:pStyle w:val="ListParagraph"/>
        <w:ind w:left="1440"/>
      </w:pPr>
    </w:p>
    <w:p w14:paraId="62DD895F" w14:textId="67EBE65D" w:rsidR="001C672F" w:rsidRDefault="001C672F" w:rsidP="001C672F">
      <w:pPr>
        <w:pStyle w:val="ListParagraph"/>
        <w:ind w:left="1440"/>
      </w:pPr>
    </w:p>
    <w:p w14:paraId="5FF16A5B" w14:textId="4B8A0677" w:rsidR="001C672F" w:rsidRDefault="001C672F" w:rsidP="001C672F">
      <w:pPr>
        <w:pStyle w:val="ListParagraph"/>
        <w:ind w:left="1440"/>
      </w:pPr>
    </w:p>
    <w:p w14:paraId="0926E22B" w14:textId="33BF446B" w:rsidR="001C672F" w:rsidRDefault="001C672F" w:rsidP="001C672F">
      <w:pPr>
        <w:pStyle w:val="ListParagraph"/>
        <w:ind w:left="1440"/>
      </w:pPr>
    </w:p>
    <w:p w14:paraId="4BB08A92" w14:textId="4EC0EABD" w:rsidR="001C672F" w:rsidRDefault="001C672F" w:rsidP="001C672F">
      <w:pPr>
        <w:pStyle w:val="ListParagraph"/>
        <w:ind w:left="1440"/>
      </w:pPr>
    </w:p>
    <w:p w14:paraId="59FA3D7C" w14:textId="70159C4E" w:rsidR="001C672F" w:rsidRDefault="001C672F" w:rsidP="001C672F">
      <w:pPr>
        <w:pStyle w:val="ListParagraph"/>
        <w:ind w:left="1440"/>
      </w:pPr>
    </w:p>
    <w:p w14:paraId="081A4983" w14:textId="7382CCBA" w:rsidR="001C672F" w:rsidRDefault="001C672F" w:rsidP="001C672F">
      <w:pPr>
        <w:pStyle w:val="ListParagraph"/>
        <w:ind w:left="1440"/>
      </w:pPr>
    </w:p>
    <w:p w14:paraId="7BF4E6DD" w14:textId="7D49B0AE" w:rsidR="001C672F" w:rsidRDefault="001C672F" w:rsidP="001C672F">
      <w:pPr>
        <w:pStyle w:val="ListParagraph"/>
        <w:ind w:left="1440"/>
      </w:pPr>
    </w:p>
    <w:p w14:paraId="0F0C01EB" w14:textId="5AB24DD7" w:rsidR="001C672F" w:rsidRDefault="001C672F" w:rsidP="001C672F">
      <w:pPr>
        <w:pStyle w:val="ListParagraph"/>
        <w:ind w:left="1440"/>
      </w:pPr>
    </w:p>
    <w:p w14:paraId="05611729" w14:textId="78C24281" w:rsidR="001C672F" w:rsidRDefault="001C672F" w:rsidP="001C672F">
      <w:pPr>
        <w:pStyle w:val="ListParagraph"/>
        <w:ind w:left="1440"/>
      </w:pPr>
    </w:p>
    <w:p w14:paraId="4F7E3B0F" w14:textId="38AC9361" w:rsidR="001C672F" w:rsidRDefault="001C672F" w:rsidP="001C672F">
      <w:pPr>
        <w:pStyle w:val="ListParagraph"/>
        <w:ind w:left="1440"/>
      </w:pPr>
    </w:p>
    <w:p w14:paraId="4F9EBD6A" w14:textId="17D568CC" w:rsidR="001C672F" w:rsidRDefault="001C672F" w:rsidP="001C672F">
      <w:pPr>
        <w:pStyle w:val="ListParagraph"/>
        <w:ind w:left="1440"/>
      </w:pPr>
    </w:p>
    <w:p w14:paraId="7122130D" w14:textId="4341DBB9" w:rsidR="001C672F" w:rsidRDefault="001C672F" w:rsidP="001C672F">
      <w:pPr>
        <w:pStyle w:val="ListParagraph"/>
        <w:ind w:left="1440"/>
      </w:pPr>
    </w:p>
    <w:p w14:paraId="509727BD" w14:textId="51DC6E34" w:rsidR="001C672F" w:rsidRDefault="001C672F" w:rsidP="001C672F">
      <w:pPr>
        <w:pStyle w:val="ListParagraph"/>
        <w:ind w:left="1440"/>
      </w:pPr>
    </w:p>
    <w:p w14:paraId="107C93FD" w14:textId="1646153F" w:rsidR="001C672F" w:rsidRDefault="001C672F" w:rsidP="001C672F">
      <w:pPr>
        <w:pStyle w:val="ListParagraph"/>
        <w:ind w:left="1440"/>
      </w:pPr>
    </w:p>
    <w:p w14:paraId="19A9DE8B" w14:textId="77777777" w:rsidR="001C672F" w:rsidRPr="001C672F" w:rsidRDefault="001C672F" w:rsidP="001C672F">
      <w:pPr>
        <w:pStyle w:val="ListParagraph"/>
        <w:ind w:left="1440"/>
      </w:pPr>
    </w:p>
    <w:p w14:paraId="59253298" w14:textId="5E112ECF" w:rsidR="001C672F" w:rsidRDefault="006D0913" w:rsidP="001C672F">
      <w:pPr>
        <w:pStyle w:val="Heading1"/>
      </w:pPr>
      <w:r>
        <w:lastRenderedPageBreak/>
        <w:t>Storing data</w:t>
      </w:r>
    </w:p>
    <w:p w14:paraId="727AE3FB" w14:textId="3C92ACAF" w:rsidR="000B1214" w:rsidRDefault="001C672F" w:rsidP="001C672F">
      <w:r>
        <w:t xml:space="preserve">The master DataFrame is them stored in the CSV dataset named </w:t>
      </w:r>
      <w:r w:rsidRPr="001C672F">
        <w:rPr>
          <w:rFonts w:ascii="Courier" w:hAnsi="Courier"/>
        </w:rPr>
        <w:t>twitter_archive_master.csv</w:t>
      </w:r>
      <w:r w:rsidRPr="001C672F">
        <w:t>.</w:t>
      </w:r>
    </w:p>
    <w:sectPr w:rsidR="000B1214" w:rsidSect="00906D04">
      <w:footerReference w:type="default" r:id="rId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59DCC" w14:textId="77777777" w:rsidR="00210E2B" w:rsidRDefault="00210E2B">
      <w:pPr>
        <w:spacing w:after="0" w:line="240" w:lineRule="auto"/>
      </w:pPr>
      <w:r>
        <w:separator/>
      </w:r>
    </w:p>
    <w:p w14:paraId="71B36E47" w14:textId="77777777" w:rsidR="00210E2B" w:rsidRDefault="00210E2B"/>
  </w:endnote>
  <w:endnote w:type="continuationSeparator" w:id="0">
    <w:p w14:paraId="42E4F679" w14:textId="77777777" w:rsidR="00210E2B" w:rsidRDefault="00210E2B">
      <w:pPr>
        <w:spacing w:after="0" w:line="240" w:lineRule="auto"/>
      </w:pPr>
      <w:r>
        <w:continuationSeparator/>
      </w:r>
    </w:p>
    <w:p w14:paraId="64D05A2B" w14:textId="77777777" w:rsidR="00210E2B" w:rsidRDefault="00210E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FCB72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831A7" w14:textId="77777777" w:rsidR="00210E2B" w:rsidRDefault="00210E2B">
      <w:pPr>
        <w:spacing w:after="0" w:line="240" w:lineRule="auto"/>
      </w:pPr>
      <w:r>
        <w:separator/>
      </w:r>
    </w:p>
    <w:p w14:paraId="24159874" w14:textId="77777777" w:rsidR="00210E2B" w:rsidRDefault="00210E2B"/>
  </w:footnote>
  <w:footnote w:type="continuationSeparator" w:id="0">
    <w:p w14:paraId="1EA686AC" w14:textId="77777777" w:rsidR="00210E2B" w:rsidRDefault="00210E2B">
      <w:pPr>
        <w:spacing w:after="0" w:line="240" w:lineRule="auto"/>
      </w:pPr>
      <w:r>
        <w:continuationSeparator/>
      </w:r>
    </w:p>
    <w:p w14:paraId="75892629" w14:textId="77777777" w:rsidR="00210E2B" w:rsidRDefault="00210E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E4AB0"/>
    <w:multiLevelType w:val="hybridMultilevel"/>
    <w:tmpl w:val="0E44B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49004FA3"/>
    <w:multiLevelType w:val="hybridMultilevel"/>
    <w:tmpl w:val="D7626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549AB"/>
    <w:multiLevelType w:val="hybridMultilevel"/>
    <w:tmpl w:val="7CB80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14"/>
    <w:rsid w:val="000B1214"/>
    <w:rsid w:val="001C09C1"/>
    <w:rsid w:val="001C672F"/>
    <w:rsid w:val="00210E2B"/>
    <w:rsid w:val="005549AC"/>
    <w:rsid w:val="00576952"/>
    <w:rsid w:val="006D0913"/>
    <w:rsid w:val="008266B2"/>
    <w:rsid w:val="008C237E"/>
    <w:rsid w:val="00906D04"/>
    <w:rsid w:val="00E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868E"/>
  <w15:chartTrackingRefBased/>
  <w15:docId w15:val="{98493C3C-BFC4-0A45-AF53-C518B1E7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0B12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17h27t6h515a5.cloudfront.net/topher/2017/August/599fd2ad_image-predictions/image-predictions.t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utobotraos/Library/Containers/com.microsoft.Word/Data/Library/Application%20Support/Microsoft/Office/16.0/DTS/en-GB%7bDBB7249C-2EE0-6C46-84A4-D86D040EE9E1%7d/%7b8F8F1776-7C2A-CB4B-9761-8458BFA6E4A4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F77335-5419-F649-88A5-0FEC3ED7FBCE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35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Nishant Jha</cp:lastModifiedBy>
  <cp:revision>2</cp:revision>
  <dcterms:created xsi:type="dcterms:W3CDTF">2020-05-06T23:12:00Z</dcterms:created>
  <dcterms:modified xsi:type="dcterms:W3CDTF">2020-05-07T00:52:00Z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  <property fmtid="{D5CDD505-2E9C-101B-9397-08002B2CF9AE}" pid="3" name="grammarly_documentId">
    <vt:lpwstr>documentId_5844</vt:lpwstr>
  </property>
</Properties>
</file>